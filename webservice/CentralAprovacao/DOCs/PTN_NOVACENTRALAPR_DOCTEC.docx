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37C" w:rsidRPr="00B550F5" w:rsidRDefault="00B550F5" w:rsidP="00AA7C24">
      <w:pPr>
        <w:rPr>
          <w:rFonts w:ascii="Calibri" w:hAnsi="Calibri"/>
          <w:b/>
          <w:sz w:val="44"/>
          <w:szCs w:val="20"/>
        </w:rPr>
      </w:pPr>
      <w:r w:rsidRPr="00B550F5">
        <w:rPr>
          <w:rFonts w:ascii="Calibri" w:hAnsi="Calibri"/>
          <w:b/>
          <w:sz w:val="44"/>
          <w:szCs w:val="20"/>
        </w:rPr>
        <w:t>Especificação Física</w:t>
      </w:r>
    </w:p>
    <w:p w:rsidR="00B550F5" w:rsidRPr="00B550F5" w:rsidRDefault="00B550F5" w:rsidP="00AA7C24">
      <w:pPr>
        <w:rPr>
          <w:rFonts w:ascii="Calibri" w:hAnsi="Calibri"/>
          <w:b/>
          <w:sz w:val="44"/>
          <w:szCs w:val="20"/>
        </w:rPr>
      </w:pPr>
    </w:p>
    <w:p w:rsidR="00B550F5" w:rsidRPr="00B550F5" w:rsidRDefault="00B550F5" w:rsidP="00AA7C24">
      <w:pPr>
        <w:rPr>
          <w:rFonts w:ascii="Calibri" w:hAnsi="Calibri"/>
          <w:b/>
          <w:sz w:val="20"/>
          <w:szCs w:val="20"/>
        </w:rPr>
      </w:pPr>
      <w:r w:rsidRPr="00B550F5">
        <w:rPr>
          <w:rFonts w:ascii="Calibri" w:hAnsi="Calibri"/>
          <w:b/>
          <w:sz w:val="28"/>
          <w:szCs w:val="20"/>
        </w:rPr>
        <w:t>Dicionário de Dados</w:t>
      </w:r>
    </w:p>
    <w:p w:rsidR="00B550F5" w:rsidRPr="00B550F5" w:rsidRDefault="00B550F5" w:rsidP="00AA7C24">
      <w:pPr>
        <w:rPr>
          <w:rFonts w:ascii="Calibri" w:hAnsi="Calibri"/>
          <w:b/>
          <w:sz w:val="20"/>
          <w:szCs w:val="20"/>
        </w:rPr>
      </w:pPr>
    </w:p>
    <w:p w:rsidR="00B550F5" w:rsidRPr="00B550F5" w:rsidRDefault="00B550F5" w:rsidP="00AA7C24">
      <w:pPr>
        <w:rPr>
          <w:rFonts w:ascii="Calibri" w:hAnsi="Calibri"/>
          <w:b/>
          <w:sz w:val="22"/>
          <w:szCs w:val="20"/>
        </w:rPr>
      </w:pPr>
    </w:p>
    <w:p w:rsidR="00B550F5" w:rsidRPr="00B550F5" w:rsidRDefault="00B550F5" w:rsidP="00AA7C24">
      <w:pPr>
        <w:rPr>
          <w:rFonts w:ascii="Calibri" w:hAnsi="Calibri"/>
          <w:b/>
          <w:sz w:val="22"/>
          <w:szCs w:val="20"/>
        </w:rPr>
      </w:pPr>
      <w:r w:rsidRPr="00B550F5">
        <w:rPr>
          <w:rFonts w:ascii="Calibri" w:hAnsi="Calibri"/>
          <w:b/>
          <w:sz w:val="22"/>
          <w:szCs w:val="20"/>
        </w:rPr>
        <w:t>Campos</w:t>
      </w:r>
    </w:p>
    <w:p w:rsidR="00B550F5" w:rsidRPr="00B550F5" w:rsidRDefault="00B550F5" w:rsidP="00AA7C24">
      <w:pPr>
        <w:rPr>
          <w:rFonts w:ascii="Calibri" w:hAnsi="Calibri"/>
          <w:b/>
          <w:sz w:val="22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B550F5" w:rsidRPr="00B550F5" w:rsidTr="00B550F5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B550F5" w:rsidRPr="00B550F5" w:rsidRDefault="00B550F5" w:rsidP="00B550F5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B550F5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B550F5" w:rsidRPr="00B550F5" w:rsidRDefault="00B550F5" w:rsidP="00B550F5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B550F5">
              <w:rPr>
                <w:rFonts w:ascii="Calibri" w:hAnsi="Calibri"/>
                <w:sz w:val="18"/>
                <w:szCs w:val="20"/>
              </w:rPr>
              <w:t>C7_XOBS2</w:t>
            </w:r>
          </w:p>
        </w:tc>
      </w:tr>
      <w:tr w:rsidR="00B550F5" w:rsidRPr="00B550F5" w:rsidTr="00B550F5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B550F5" w:rsidRPr="00B550F5" w:rsidRDefault="00B550F5" w:rsidP="00B550F5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B550F5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B550F5" w:rsidRPr="00B550F5" w:rsidRDefault="00B550F5" w:rsidP="00B550F5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B550F5">
              <w:rPr>
                <w:rFonts w:ascii="Calibri" w:hAnsi="Calibri"/>
                <w:sz w:val="18"/>
                <w:szCs w:val="20"/>
              </w:rPr>
              <w:t>Memo</w:t>
            </w:r>
            <w:proofErr w:type="spellEnd"/>
          </w:p>
        </w:tc>
      </w:tr>
      <w:tr w:rsidR="00B550F5" w:rsidRPr="00B550F5" w:rsidTr="00B550F5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B550F5" w:rsidRPr="00B550F5" w:rsidRDefault="00B550F5" w:rsidP="00B550F5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B550F5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B550F5" w:rsidRPr="00B550F5" w:rsidRDefault="00B550F5" w:rsidP="00B550F5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B550F5">
              <w:rPr>
                <w:rFonts w:ascii="Calibri" w:hAnsi="Calibri"/>
                <w:sz w:val="18"/>
                <w:szCs w:val="20"/>
              </w:rPr>
              <w:t>10</w:t>
            </w:r>
          </w:p>
        </w:tc>
      </w:tr>
      <w:tr w:rsidR="00B550F5" w:rsidRPr="00B550F5" w:rsidTr="00B550F5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B550F5" w:rsidRPr="00B550F5" w:rsidRDefault="00B550F5" w:rsidP="00B550F5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B550F5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B550F5" w:rsidRPr="00B550F5" w:rsidRDefault="00B550F5" w:rsidP="00B550F5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B550F5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B550F5" w:rsidRPr="00B550F5" w:rsidTr="00B550F5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B550F5" w:rsidRPr="00B550F5" w:rsidRDefault="00B550F5" w:rsidP="00B550F5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B550F5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B550F5" w:rsidRPr="00B550F5" w:rsidRDefault="00B550F5" w:rsidP="00B550F5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B550F5">
              <w:rPr>
                <w:rFonts w:ascii="Calibri" w:hAnsi="Calibri"/>
                <w:sz w:val="18"/>
                <w:szCs w:val="20"/>
              </w:rPr>
              <w:t>ObsComprador</w:t>
            </w:r>
            <w:proofErr w:type="spellEnd"/>
          </w:p>
        </w:tc>
      </w:tr>
      <w:tr w:rsidR="00B550F5" w:rsidRPr="00B550F5" w:rsidTr="00B550F5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B550F5" w:rsidRPr="00B550F5" w:rsidRDefault="00B550F5" w:rsidP="00B550F5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B550F5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B550F5" w:rsidRPr="00B550F5" w:rsidRDefault="00B550F5" w:rsidP="00B550F5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B550F5">
              <w:rPr>
                <w:rFonts w:ascii="Calibri" w:hAnsi="Calibri"/>
                <w:sz w:val="18"/>
                <w:szCs w:val="20"/>
              </w:rPr>
              <w:t>ObsComprador</w:t>
            </w:r>
            <w:proofErr w:type="spellEnd"/>
          </w:p>
        </w:tc>
      </w:tr>
      <w:tr w:rsidR="00B550F5" w:rsidRPr="00B550F5" w:rsidTr="00B550F5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B550F5" w:rsidRPr="00B550F5" w:rsidRDefault="00B550F5" w:rsidP="00B550F5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B550F5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B550F5" w:rsidRPr="00B550F5" w:rsidRDefault="00B550F5" w:rsidP="00B550F5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B550F5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B550F5" w:rsidRPr="00B550F5" w:rsidTr="00B550F5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B550F5" w:rsidRPr="00B550F5" w:rsidRDefault="00B550F5" w:rsidP="00B550F5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B550F5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B550F5" w:rsidRPr="00B550F5" w:rsidRDefault="00B550F5" w:rsidP="00B550F5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B550F5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B550F5" w:rsidRPr="00B550F5" w:rsidTr="00B550F5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B550F5" w:rsidRPr="00B550F5" w:rsidRDefault="00B550F5" w:rsidP="00B550F5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B550F5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B550F5" w:rsidRPr="00B550F5" w:rsidRDefault="00B550F5" w:rsidP="00B550F5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B550F5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B550F5" w:rsidRPr="00B550F5" w:rsidTr="00B550F5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B550F5" w:rsidRPr="00B550F5" w:rsidRDefault="00B550F5" w:rsidP="00B550F5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B550F5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B550F5" w:rsidRPr="00B550F5" w:rsidRDefault="00B550F5" w:rsidP="00B550F5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B550F5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B550F5" w:rsidRPr="00B550F5" w:rsidTr="00B550F5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B550F5" w:rsidRPr="00B550F5" w:rsidRDefault="00B550F5" w:rsidP="00B550F5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B550F5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B550F5" w:rsidRPr="00B550F5" w:rsidRDefault="00B550F5" w:rsidP="00B550F5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B550F5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B550F5" w:rsidRPr="00B550F5" w:rsidTr="00B550F5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B550F5" w:rsidRPr="00B550F5" w:rsidRDefault="00B550F5" w:rsidP="00B550F5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B550F5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B550F5" w:rsidRPr="00B550F5" w:rsidRDefault="00B550F5" w:rsidP="00B550F5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B550F5">
              <w:rPr>
                <w:rFonts w:ascii="Calibri" w:hAnsi="Calibri"/>
                <w:sz w:val="18"/>
                <w:szCs w:val="20"/>
              </w:rPr>
              <w:t>ObsComprador</w:t>
            </w:r>
            <w:proofErr w:type="spellEnd"/>
          </w:p>
        </w:tc>
      </w:tr>
      <w:tr w:rsidR="00B550F5" w:rsidRPr="00B550F5" w:rsidTr="00B550F5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B550F5" w:rsidRPr="00B550F5" w:rsidRDefault="00B550F5" w:rsidP="00B550F5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B550F5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B550F5" w:rsidRPr="00B550F5" w:rsidRDefault="00B550F5" w:rsidP="00B550F5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B550F5">
              <w:rPr>
                <w:rFonts w:ascii="Calibri" w:hAnsi="Calibri"/>
                <w:sz w:val="18"/>
                <w:szCs w:val="20"/>
              </w:rPr>
              <w:t>H2</w:t>
            </w:r>
          </w:p>
        </w:tc>
      </w:tr>
    </w:tbl>
    <w:p w:rsidR="00B550F5" w:rsidRPr="00B550F5" w:rsidRDefault="00B550F5" w:rsidP="00B550F5">
      <w:pPr>
        <w:rPr>
          <w:rFonts w:ascii="Calibri" w:hAnsi="Calibri"/>
          <w:b/>
          <w:sz w:val="20"/>
          <w:szCs w:val="20"/>
        </w:rPr>
      </w:pPr>
      <w:bookmarkStart w:id="0" w:name="_GoBack"/>
      <w:bookmarkEnd w:id="0"/>
    </w:p>
    <w:sectPr w:rsidR="00B550F5" w:rsidRPr="00B550F5" w:rsidSect="00DA3F03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coluna1" w:val="Cont.Descric."/>
    <w:docVar w:name="ccoluna2" w:val="lancamentos Financeiros e Fiscais."/>
    <w:docVar w:name="ctabdesc" w:val="MODELOS"/>
    <w:docVar w:name="ctabmodo" w:val="Uso: [ ]Exclusivo [X]Compart."/>
    <w:docVar w:name="ctabnome" w:val="PA1"/>
    <w:docVar w:name="ctexto" w:val="Parâmetros do Sistema"/>
    <w:docVar w:name="cvldatri" w:val="1"/>
    <w:docVar w:name="cvldcont" w:val="IIf(INCLUI,&quot;&quot;,RetField(&quot;PA0&quot;,1,xFilial(&quot;PA0&quot;)+PA1-&gt;PA1_CODMAR,&quot;PA0_DESC&quot;))"/>
    <w:docVar w:name="cvldcpo" w:val="PA1_DSCMAR"/>
    <w:docVar w:name="cx3comb" w:val=" "/>
    <w:docVar w:name="cx3desc" w:val="Descricao da Marca"/>
    <w:docVar w:name="cx3f3" w:val=" "/>
    <w:docVar w:name="cx3gati" w:val=" "/>
    <w:docVar w:name="cx3inip" w:val="X"/>
    <w:docVar w:name="cx3nome" w:val="PA1_DSCMAR"/>
    <w:docVar w:name="cx3pict" w:val="@!"/>
    <w:docVar w:name="cx3tamd" w:val="0"/>
    <w:docVar w:name="cx3tami" w:val="20"/>
    <w:docVar w:name="cx3tipo" w:val="C"/>
    <w:docVar w:name="cx3tit" w:val="Descr Marca"/>
    <w:docVar w:name="cx3vali" w:val=" "/>
    <w:docVar w:name="cx3when" w:val=" "/>
  </w:docVars>
  <w:rsids>
    <w:rsidRoot w:val="00B550F5"/>
    <w:rsid w:val="000229AF"/>
    <w:rsid w:val="00040A16"/>
    <w:rsid w:val="000645EF"/>
    <w:rsid w:val="00083F08"/>
    <w:rsid w:val="00091861"/>
    <w:rsid w:val="0009351B"/>
    <w:rsid w:val="000A3F07"/>
    <w:rsid w:val="000B02DE"/>
    <w:rsid w:val="000B1011"/>
    <w:rsid w:val="000C25F6"/>
    <w:rsid w:val="000D1805"/>
    <w:rsid w:val="000E73EB"/>
    <w:rsid w:val="00101380"/>
    <w:rsid w:val="00107E45"/>
    <w:rsid w:val="001106DB"/>
    <w:rsid w:val="00112CD5"/>
    <w:rsid w:val="00123C3B"/>
    <w:rsid w:val="00136EE3"/>
    <w:rsid w:val="0014405B"/>
    <w:rsid w:val="00151739"/>
    <w:rsid w:val="00175F21"/>
    <w:rsid w:val="00176480"/>
    <w:rsid w:val="001A2CD6"/>
    <w:rsid w:val="001C3852"/>
    <w:rsid w:val="001D394A"/>
    <w:rsid w:val="001F147A"/>
    <w:rsid w:val="001F3D47"/>
    <w:rsid w:val="00202F2F"/>
    <w:rsid w:val="00213788"/>
    <w:rsid w:val="00222BD3"/>
    <w:rsid w:val="00234130"/>
    <w:rsid w:val="002347B5"/>
    <w:rsid w:val="0027381F"/>
    <w:rsid w:val="00284380"/>
    <w:rsid w:val="002D3F7D"/>
    <w:rsid w:val="002D6E23"/>
    <w:rsid w:val="002F1271"/>
    <w:rsid w:val="00301DF3"/>
    <w:rsid w:val="00301E99"/>
    <w:rsid w:val="003237B0"/>
    <w:rsid w:val="0034644B"/>
    <w:rsid w:val="00375FAA"/>
    <w:rsid w:val="003B710E"/>
    <w:rsid w:val="003E22CD"/>
    <w:rsid w:val="003E4B77"/>
    <w:rsid w:val="004011BB"/>
    <w:rsid w:val="00406A3F"/>
    <w:rsid w:val="0049435B"/>
    <w:rsid w:val="004A351B"/>
    <w:rsid w:val="004E43A6"/>
    <w:rsid w:val="004F1717"/>
    <w:rsid w:val="004F287F"/>
    <w:rsid w:val="00506A3F"/>
    <w:rsid w:val="0053090E"/>
    <w:rsid w:val="005370D1"/>
    <w:rsid w:val="0055177F"/>
    <w:rsid w:val="0058482C"/>
    <w:rsid w:val="005B381B"/>
    <w:rsid w:val="005E499C"/>
    <w:rsid w:val="005F5C62"/>
    <w:rsid w:val="006443EF"/>
    <w:rsid w:val="00685770"/>
    <w:rsid w:val="006A2623"/>
    <w:rsid w:val="006E5DC6"/>
    <w:rsid w:val="006F5479"/>
    <w:rsid w:val="00704C9B"/>
    <w:rsid w:val="00705D69"/>
    <w:rsid w:val="00714061"/>
    <w:rsid w:val="007176E4"/>
    <w:rsid w:val="00726BBD"/>
    <w:rsid w:val="00735204"/>
    <w:rsid w:val="007519D4"/>
    <w:rsid w:val="00751FA2"/>
    <w:rsid w:val="00790432"/>
    <w:rsid w:val="007A1BA2"/>
    <w:rsid w:val="007D6A7B"/>
    <w:rsid w:val="00802124"/>
    <w:rsid w:val="00817F2C"/>
    <w:rsid w:val="00823912"/>
    <w:rsid w:val="00855171"/>
    <w:rsid w:val="00866201"/>
    <w:rsid w:val="008706C8"/>
    <w:rsid w:val="0089560A"/>
    <w:rsid w:val="00896428"/>
    <w:rsid w:val="008D1AE4"/>
    <w:rsid w:val="008E6E31"/>
    <w:rsid w:val="00910BA5"/>
    <w:rsid w:val="00912C9E"/>
    <w:rsid w:val="00922042"/>
    <w:rsid w:val="00934A42"/>
    <w:rsid w:val="00946F52"/>
    <w:rsid w:val="00956914"/>
    <w:rsid w:val="00982F18"/>
    <w:rsid w:val="009862D4"/>
    <w:rsid w:val="009921A2"/>
    <w:rsid w:val="00997954"/>
    <w:rsid w:val="009A2C3A"/>
    <w:rsid w:val="009A6215"/>
    <w:rsid w:val="009B3A69"/>
    <w:rsid w:val="009B5842"/>
    <w:rsid w:val="009C2FEE"/>
    <w:rsid w:val="009C509E"/>
    <w:rsid w:val="009D3F73"/>
    <w:rsid w:val="009E4279"/>
    <w:rsid w:val="009F1EA5"/>
    <w:rsid w:val="00A07DD7"/>
    <w:rsid w:val="00A17612"/>
    <w:rsid w:val="00A2369A"/>
    <w:rsid w:val="00A619DC"/>
    <w:rsid w:val="00A62239"/>
    <w:rsid w:val="00A834A0"/>
    <w:rsid w:val="00AA1E29"/>
    <w:rsid w:val="00AA7C24"/>
    <w:rsid w:val="00AD1938"/>
    <w:rsid w:val="00AE3170"/>
    <w:rsid w:val="00AF504F"/>
    <w:rsid w:val="00B03207"/>
    <w:rsid w:val="00B05558"/>
    <w:rsid w:val="00B07C82"/>
    <w:rsid w:val="00B34A5E"/>
    <w:rsid w:val="00B37CE9"/>
    <w:rsid w:val="00B46CD8"/>
    <w:rsid w:val="00B54531"/>
    <w:rsid w:val="00B550F5"/>
    <w:rsid w:val="00B61040"/>
    <w:rsid w:val="00B72003"/>
    <w:rsid w:val="00B83944"/>
    <w:rsid w:val="00B879AC"/>
    <w:rsid w:val="00BB291D"/>
    <w:rsid w:val="00BC789A"/>
    <w:rsid w:val="00BD74F5"/>
    <w:rsid w:val="00C10419"/>
    <w:rsid w:val="00C808A1"/>
    <w:rsid w:val="00C850ED"/>
    <w:rsid w:val="00CA4F2D"/>
    <w:rsid w:val="00CF60B5"/>
    <w:rsid w:val="00D11A1F"/>
    <w:rsid w:val="00D261DE"/>
    <w:rsid w:val="00D33DB7"/>
    <w:rsid w:val="00D4137C"/>
    <w:rsid w:val="00D4410F"/>
    <w:rsid w:val="00D50DF4"/>
    <w:rsid w:val="00D55C79"/>
    <w:rsid w:val="00D7553D"/>
    <w:rsid w:val="00DA3F03"/>
    <w:rsid w:val="00DA5A1E"/>
    <w:rsid w:val="00DE13F7"/>
    <w:rsid w:val="00DE39EC"/>
    <w:rsid w:val="00DF4B4C"/>
    <w:rsid w:val="00DF5601"/>
    <w:rsid w:val="00E07045"/>
    <w:rsid w:val="00E253C8"/>
    <w:rsid w:val="00E4442C"/>
    <w:rsid w:val="00E529C0"/>
    <w:rsid w:val="00E60DEA"/>
    <w:rsid w:val="00E8105B"/>
    <w:rsid w:val="00E90657"/>
    <w:rsid w:val="00EA2ED5"/>
    <w:rsid w:val="00EA6065"/>
    <w:rsid w:val="00EB36BD"/>
    <w:rsid w:val="00EC3359"/>
    <w:rsid w:val="00EE5B42"/>
    <w:rsid w:val="00EE5CA9"/>
    <w:rsid w:val="00EF18D0"/>
    <w:rsid w:val="00F00A2A"/>
    <w:rsid w:val="00F40C12"/>
    <w:rsid w:val="00F53850"/>
    <w:rsid w:val="00F737BD"/>
    <w:rsid w:val="00FD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870135-4909-4962-A888-F335403D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table" w:styleId="Tabelacomgrade">
    <w:name w:val="Table Grid"/>
    <w:basedOn w:val="Tabelanormal"/>
    <w:rsid w:val="000918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nny\AppData\Local\Temp\AutoDo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AutoDoc.Dot</Template>
  <TotalTime>4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SA1SA1Tabela:</vt:lpstr>
    </vt:vector>
  </TitlesOfParts>
  <Company>Microsiga Intelligence</Company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SA1SA1Tabela:</dc:title>
  <dc:subject/>
  <dc:creator>Vinicius Figueiredo</dc:creator>
  <cp:keywords/>
  <dc:description/>
  <cp:lastModifiedBy>Vinicius Figueiredo</cp:lastModifiedBy>
  <cp:revision>2</cp:revision>
  <dcterms:created xsi:type="dcterms:W3CDTF">2016-03-09T20:12:00Z</dcterms:created>
  <dcterms:modified xsi:type="dcterms:W3CDTF">2016-03-09T20:16:00Z</dcterms:modified>
</cp:coreProperties>
</file>